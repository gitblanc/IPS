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1A29" w14:textId="77777777" w:rsidR="0033728F" w:rsidRDefault="00A3439E" w:rsidP="0033728F">
      <w:pPr>
        <w:pStyle w:val="Logotipo"/>
      </w:pPr>
      <w:r w:rsidRPr="00875D51">
        <w:rPr>
          <w:lang w:bidi="es-ES"/>
        </w:rPr>
        <mc:AlternateContent>
          <mc:Choice Requires="wps">
            <w:drawing>
              <wp:inline distT="0" distB="0" distL="0" distR="0" wp14:anchorId="558F591E" wp14:editId="775ABF7E">
                <wp:extent cx="3030071" cy="407670"/>
                <wp:effectExtent l="19050" t="19050" r="18415" b="25400"/>
                <wp:docPr id="18" name="Forma 61" descr="Insertar logotip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00848E6E" w14:textId="5C84B56E" w:rsidR="00A3439E" w:rsidRPr="000471BC" w:rsidRDefault="008F124D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bidi="es-ES"/>
                              </w:rPr>
                              <w:t xml:space="preserve">ACTA IPS 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F591E" id="Forma 61" o:spid="_x0000_s1026" alt="Insertar logotip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" filled="f" strokecolor="black [3213]" strokeweight="3pt">
                <v:stroke miterlimit="4"/>
                <v:textbox style="mso-fit-shape-to-text:t" inset="1.5pt,1.5pt,1.5pt,1.5pt">
                  <w:txbxContent>
                    <w:p w14:paraId="00848E6E" w14:textId="5C84B56E" w:rsidR="00A3439E" w:rsidRPr="000471BC" w:rsidRDefault="008F124D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bidi="es-ES"/>
                        </w:rPr>
                        <w:t xml:space="preserve">ACTA IPS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3161D3" w14:textId="6E3DD263" w:rsidR="00275260" w:rsidRPr="00875D51" w:rsidRDefault="008F124D" w:rsidP="00875D51">
      <w:pPr>
        <w:pStyle w:val="Ttulo1"/>
      </w:pPr>
      <w:r>
        <w:t>Grupo 1 Laboratorio 6</w:t>
      </w:r>
    </w:p>
    <w:p w14:paraId="2982A7B5" w14:textId="77777777" w:rsidR="00275260" w:rsidRPr="00875D51" w:rsidRDefault="00000000" w:rsidP="00875D51">
      <w:pPr>
        <w:pStyle w:val="Ttulo1"/>
      </w:pPr>
      <w:sdt>
        <w:sdtPr>
          <w:alias w:val="Actas de reunión:"/>
          <w:tag w:val="Actas de reunión:"/>
          <w:id w:val="1780671977"/>
          <w:placeholder>
            <w:docPart w:val="DBD5B4E42D277F41BD2DAE689D69AFFE"/>
          </w:placeholder>
          <w:temporary/>
          <w:showingPlcHdr/>
          <w15:appearance w15:val="hidden"/>
        </w:sdtPr>
        <w:sdtContent>
          <w:r w:rsidR="00275260" w:rsidRPr="00875D51">
            <w:rPr>
              <w:lang w:bidi="es-ES"/>
            </w:rPr>
            <w:t>Actas de reunión</w:t>
          </w:r>
        </w:sdtContent>
      </w:sdt>
    </w:p>
    <w:p w14:paraId="3D73E37A" w14:textId="77777777" w:rsidR="00D72C0F" w:rsidRDefault="00D72C0F" w:rsidP="00515252">
      <w:pPr>
        <w:pStyle w:val="Detalles"/>
        <w:ind w:left="0"/>
        <w:jc w:val="left"/>
        <w:rPr>
          <w:b/>
          <w:lang w:val="es-ES" w:bidi="es-ES"/>
        </w:rPr>
      </w:pPr>
    </w:p>
    <w:p w14:paraId="14688C3F" w14:textId="55B5E08A" w:rsidR="00554276" w:rsidRPr="008F124D" w:rsidRDefault="00A3439E" w:rsidP="00515252">
      <w:pPr>
        <w:pStyle w:val="Detalles"/>
        <w:ind w:left="0"/>
        <w:jc w:val="left"/>
        <w:rPr>
          <w:lang w:val="es-ES"/>
        </w:rPr>
      </w:pPr>
      <w:r w:rsidRPr="00515252">
        <w:rPr>
          <w:b/>
          <w:lang w:val="es-ES" w:bidi="es-ES"/>
        </w:rPr>
        <w:t>Ubicación</w:t>
      </w:r>
      <w:r w:rsidRPr="00515252">
        <w:rPr>
          <w:lang w:val="es-ES" w:bidi="es-ES"/>
        </w:rPr>
        <w:t xml:space="preserve">: </w:t>
      </w:r>
      <w:r w:rsidR="008F124D">
        <w:rPr>
          <w:lang w:val="es-ES"/>
        </w:rPr>
        <w:t>Escuela Ingeniería Informática de Oviedo</w:t>
      </w:r>
      <w:r w:rsidRPr="00515252">
        <w:rPr>
          <w:b/>
          <w:lang w:val="es-ES" w:bidi="es-ES"/>
        </w:rPr>
        <w:br/>
        <w:t>Fecha</w:t>
      </w:r>
      <w:r w:rsidRPr="00515252">
        <w:rPr>
          <w:lang w:val="es-ES" w:bidi="es-ES"/>
        </w:rPr>
        <w:t xml:space="preserve">: </w:t>
      </w:r>
      <w:r w:rsidR="008F124D" w:rsidRPr="008F124D">
        <w:rPr>
          <w:lang w:val="es-ES"/>
        </w:rPr>
        <w:t>28</w:t>
      </w:r>
      <w:r w:rsidR="008F124D">
        <w:rPr>
          <w:lang w:val="es-ES"/>
        </w:rPr>
        <w:t>/10/2022</w:t>
      </w:r>
      <w:r w:rsidRPr="00515252">
        <w:rPr>
          <w:b/>
          <w:lang w:val="es-ES" w:bidi="es-ES"/>
        </w:rPr>
        <w:br/>
        <w:t>Asistentes</w:t>
      </w:r>
      <w:r w:rsidRPr="00515252">
        <w:rPr>
          <w:lang w:val="es-ES" w:bidi="es-ES"/>
        </w:rPr>
        <w:t xml:space="preserve">: </w:t>
      </w:r>
      <w:r w:rsidR="008F124D" w:rsidRPr="008F124D">
        <w:rPr>
          <w:lang w:val="es-ES"/>
        </w:rPr>
        <w:t>E</w:t>
      </w:r>
      <w:r w:rsidR="008F124D">
        <w:rPr>
          <w:lang w:val="es-ES"/>
        </w:rPr>
        <w:t>duardo Blanco Bielsa</w:t>
      </w:r>
      <w:r w:rsidR="008F124D">
        <w:rPr>
          <w:b/>
          <w:lang w:val="es-ES" w:bidi="es-ES"/>
        </w:rPr>
        <w:t xml:space="preserve"> Ausencias: </w:t>
      </w:r>
      <w:r w:rsidR="008F124D">
        <w:rPr>
          <w:lang w:val="es-ES"/>
        </w:rPr>
        <w:t>Chen Xin Pan Wang</w:t>
      </w:r>
      <w:r w:rsidRPr="00515252">
        <w:rPr>
          <w:b/>
          <w:lang w:val="es-ES" w:bidi="es-ES"/>
        </w:rPr>
        <w:br/>
        <w:t>Hora</w:t>
      </w:r>
      <w:r w:rsidRPr="00515252">
        <w:rPr>
          <w:lang w:val="es-ES" w:bidi="es-ES"/>
        </w:rPr>
        <w:t xml:space="preserve">: </w:t>
      </w:r>
      <w:r w:rsidR="008F124D" w:rsidRPr="008F124D">
        <w:rPr>
          <w:rStyle w:val="Textoennegrita"/>
          <w:rFonts w:asciiTheme="majorHAnsi" w:eastAsiaTheme="majorEastAsia" w:hAnsiTheme="majorHAnsi"/>
          <w:b w:val="0"/>
          <w:bCs w:val="0"/>
          <w:lang w:val="es-ES"/>
        </w:rPr>
        <w:t>11</w:t>
      </w:r>
      <w:r w:rsidR="008F124D">
        <w:rPr>
          <w:rStyle w:val="Textoennegrita"/>
          <w:rFonts w:asciiTheme="majorHAnsi" w:eastAsiaTheme="majorEastAsia" w:hAnsiTheme="majorHAnsi"/>
          <w:b w:val="0"/>
          <w:bCs w:val="0"/>
          <w:lang w:val="es-ES"/>
        </w:rPr>
        <w:t>:32</w:t>
      </w:r>
    </w:p>
    <w:p w14:paraId="09D8F6ED" w14:textId="00971D9E" w:rsidR="00875D51" w:rsidRPr="00875D51" w:rsidRDefault="00D72C0F" w:rsidP="00875D51">
      <w:pPr>
        <w:pStyle w:val="Ttulo1"/>
      </w:pPr>
      <w:r>
        <w:rPr>
          <w:lang w:bidi="es-ES"/>
        </w:rPr>
        <w:t>Estrella de mar</w:t>
      </w:r>
    </w:p>
    <w:p w14:paraId="638591C0" w14:textId="2132FF7F" w:rsidR="00875D51" w:rsidRDefault="00711FA1" w:rsidP="00711FA1">
      <w:pPr>
        <w:pStyle w:val="Listaconnmeros"/>
        <w:numPr>
          <w:ilvl w:val="0"/>
          <w:numId w:val="45"/>
        </w:numPr>
      </w:pPr>
      <w:proofErr w:type="spellStart"/>
      <w:r w:rsidRPr="00711FA1">
        <w:rPr>
          <w:b/>
          <w:bCs/>
        </w:rPr>
        <w:t>Keep</w:t>
      </w:r>
      <w:proofErr w:type="spellEnd"/>
      <w:r w:rsidRPr="00711FA1">
        <w:rPr>
          <w:b/>
          <w:bCs/>
        </w:rPr>
        <w:t xml:space="preserve"> </w:t>
      </w:r>
      <w:proofErr w:type="spellStart"/>
      <w:r w:rsidRPr="00711FA1">
        <w:rPr>
          <w:b/>
          <w:bCs/>
        </w:rPr>
        <w:t>doing</w:t>
      </w:r>
      <w:proofErr w:type="spellEnd"/>
      <w:r w:rsidRPr="00711FA1">
        <w:rPr>
          <w:b/>
          <w:bCs/>
        </w:rPr>
        <w:t xml:space="preserve">: </w:t>
      </w:r>
      <w:r>
        <w:t xml:space="preserve">Uso de </w:t>
      </w:r>
      <w:proofErr w:type="spellStart"/>
      <w:r>
        <w:t>Github</w:t>
      </w:r>
      <w:proofErr w:type="spellEnd"/>
      <w:r>
        <w:t>, actualización continua de la base de datos en función de las nuevas necesidades, comunicación constante de equipo para no pisarnos los avances.</w:t>
      </w:r>
    </w:p>
    <w:p w14:paraId="163560AC" w14:textId="3C8076D1" w:rsidR="00875D51" w:rsidRDefault="00711FA1" w:rsidP="00711FA1">
      <w:pPr>
        <w:pStyle w:val="Listaconnmeros"/>
        <w:numPr>
          <w:ilvl w:val="0"/>
          <w:numId w:val="45"/>
        </w:numPr>
      </w:pPr>
      <w:proofErr w:type="spellStart"/>
      <w:r w:rsidRPr="00711FA1">
        <w:rPr>
          <w:b/>
          <w:bCs/>
        </w:rPr>
        <w:t>Less</w:t>
      </w:r>
      <w:proofErr w:type="spellEnd"/>
      <w:r w:rsidRPr="00711FA1">
        <w:rPr>
          <w:b/>
          <w:bCs/>
        </w:rPr>
        <w:t xml:space="preserve"> </w:t>
      </w:r>
      <w:proofErr w:type="spellStart"/>
      <w:r w:rsidRPr="00711FA1">
        <w:rPr>
          <w:b/>
          <w:bCs/>
        </w:rPr>
        <w:t>of</w:t>
      </w:r>
      <w:proofErr w:type="spellEnd"/>
      <w:r w:rsidRPr="00711FA1">
        <w:rPr>
          <w:b/>
          <w:bCs/>
        </w:rPr>
        <w:t>:</w:t>
      </w:r>
      <w:r>
        <w:t xml:space="preserve"> interpretar cosas sin consultarlas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7171B882" w14:textId="275AF4F0" w:rsidR="00711FA1" w:rsidRDefault="00711FA1" w:rsidP="00711FA1">
      <w:pPr>
        <w:pStyle w:val="Listaconnmeros"/>
        <w:numPr>
          <w:ilvl w:val="0"/>
          <w:numId w:val="45"/>
        </w:numPr>
      </w:pPr>
      <w:r>
        <w:rPr>
          <w:b/>
          <w:bCs/>
        </w:rPr>
        <w:t xml:space="preserve">More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>:</w:t>
      </w:r>
      <w:r>
        <w:t xml:space="preserve"> consultar dudas sobre diseño e implementación con el </w:t>
      </w:r>
      <w:proofErr w:type="spellStart"/>
      <w:proofErr w:type="gramStart"/>
      <w:r>
        <w:t>Product</w:t>
      </w:r>
      <w:proofErr w:type="spellEnd"/>
      <w:r>
        <w:t xml:space="preserve">  </w:t>
      </w:r>
      <w:proofErr w:type="spellStart"/>
      <w:r>
        <w:t>Owner</w:t>
      </w:r>
      <w:proofErr w:type="spellEnd"/>
      <w:proofErr w:type="gramEnd"/>
      <w:r>
        <w:t>.</w:t>
      </w:r>
    </w:p>
    <w:p w14:paraId="3DB2B0BD" w14:textId="1BCA0055" w:rsidR="00711FA1" w:rsidRDefault="00711FA1" w:rsidP="00711FA1">
      <w:pPr>
        <w:pStyle w:val="Listaconnmeros"/>
        <w:numPr>
          <w:ilvl w:val="0"/>
          <w:numId w:val="45"/>
        </w:numPr>
      </w:pPr>
      <w:r>
        <w:rPr>
          <w:b/>
          <w:bCs/>
        </w:rPr>
        <w:t xml:space="preserve">Stop </w:t>
      </w:r>
      <w:proofErr w:type="spellStart"/>
      <w:r>
        <w:rPr>
          <w:b/>
          <w:bCs/>
        </w:rPr>
        <w:t>doing</w:t>
      </w:r>
      <w:proofErr w:type="spellEnd"/>
      <w:r>
        <w:rPr>
          <w:b/>
          <w:bCs/>
        </w:rPr>
        <w:t>:</w:t>
      </w:r>
      <w:r>
        <w:t xml:space="preserve"> usar una rama de </w:t>
      </w:r>
      <w:proofErr w:type="spellStart"/>
      <w:r>
        <w:t>Github</w:t>
      </w:r>
      <w:proofErr w:type="spellEnd"/>
      <w:r>
        <w:t xml:space="preserve"> por persona</w:t>
      </w:r>
    </w:p>
    <w:p w14:paraId="2F7B772D" w14:textId="275C3349" w:rsidR="00711FA1" w:rsidRDefault="00711FA1" w:rsidP="00711FA1">
      <w:pPr>
        <w:pStyle w:val="Listaconnmeros"/>
        <w:numPr>
          <w:ilvl w:val="0"/>
          <w:numId w:val="45"/>
        </w:numPr>
      </w:pPr>
      <w:proofErr w:type="spellStart"/>
      <w:r>
        <w:rPr>
          <w:b/>
          <w:bCs/>
        </w:rPr>
        <w:t>Start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doing</w:t>
      </w:r>
      <w:proofErr w:type="spellEnd"/>
      <w:r>
        <w:rPr>
          <w:b/>
          <w:bCs/>
        </w:rPr>
        <w:t>:</w:t>
      </w:r>
      <w:r>
        <w:t xml:space="preserve"> crear una rama para cada historia de usuario, </w:t>
      </w:r>
      <w:proofErr w:type="spellStart"/>
      <w:r>
        <w:t>incluídas</w:t>
      </w:r>
      <w:proofErr w:type="spellEnd"/>
      <w:r>
        <w:t xml:space="preserve"> aquellas historias que haya que modificar pues no eran adecuadas.</w:t>
      </w:r>
    </w:p>
    <w:p w14:paraId="0FDABCF2" w14:textId="5048E969" w:rsidR="00875D51" w:rsidRDefault="00D72C0F" w:rsidP="00875D51">
      <w:proofErr w:type="gramStart"/>
      <w:r>
        <w:t>Acciones a tomar</w:t>
      </w:r>
      <w:proofErr w:type="gramEnd"/>
    </w:p>
    <w:p w14:paraId="350EDB1E" w14:textId="30A98EBD" w:rsidR="00D72C0F" w:rsidRDefault="00D72C0F" w:rsidP="00D72C0F">
      <w:r>
        <w:t xml:space="preserve">Lo que el que el equipo va a hacer para </w:t>
      </w:r>
      <w:proofErr w:type="spellStart"/>
      <w:r>
        <w:t>el</w:t>
      </w:r>
      <w:proofErr w:type="spellEnd"/>
      <w:r>
        <w:t xml:space="preserve"> siguiente sprint</w:t>
      </w:r>
    </w:p>
    <w:sectPr w:rsidR="00D72C0F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EAA26" w14:textId="77777777" w:rsidR="007E5D8B" w:rsidRDefault="007E5D8B" w:rsidP="001E7D29">
      <w:pPr>
        <w:spacing w:after="0" w:line="240" w:lineRule="auto"/>
      </w:pPr>
      <w:r>
        <w:separator/>
      </w:r>
    </w:p>
  </w:endnote>
  <w:endnote w:type="continuationSeparator" w:id="0">
    <w:p w14:paraId="0AEC286C" w14:textId="77777777" w:rsidR="007E5D8B" w:rsidRDefault="007E5D8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89116" w14:textId="77777777" w:rsidR="007E5D8B" w:rsidRDefault="007E5D8B" w:rsidP="001E7D29">
      <w:pPr>
        <w:spacing w:after="0" w:line="240" w:lineRule="auto"/>
      </w:pPr>
      <w:r>
        <w:separator/>
      </w:r>
    </w:p>
  </w:footnote>
  <w:footnote w:type="continuationSeparator" w:id="0">
    <w:p w14:paraId="638D7B5B" w14:textId="77777777" w:rsidR="007E5D8B" w:rsidRDefault="007E5D8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D5CF" w14:textId="77777777" w:rsidR="000F4987" w:rsidRPr="004230D9" w:rsidRDefault="000471BC">
    <w:pPr>
      <w:pStyle w:val="Encabezado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533361" wp14:editId="10E6C79D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á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ángulo rectá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á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b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á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ángulo rectá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á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b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á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0783D06" id="Grupo 3" o:spid="_x0000_s1026" style="position:absolute;margin-left:-157.5pt;margin-top:-42pt;width:639.6pt;height:851.85pt;z-index:251660288" coordsize="81229,108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">
              <v:group id="Grupo 29" o:spid="_x0000_s1027" style="position:absolute;top:67532;width:29794;height:40652" coordorigin="-41,-7257" coordsize="29798,40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<v:shape id="Rectángulo 28" o:spid="_x0000_s1028" style="position:absolute;left:1700;width:8564;height:20654;visibility:visible;mso-wrap-style:square;v-text-anchor:middle" coordsize="674623,20654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&#13;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Triángulo rectá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&#13;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&#13;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á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&#13;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orma lib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&#13;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á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&#13;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">
                <v:shape id="Rectángulo 28" o:spid="_x0000_s1035" style="position:absolute;left:1700;width:8564;height:20654;visibility:visible;mso-wrap-style:square;v-text-anchor:middle" coordsize="674623,20654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&#13;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Triángulo rectá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&#13;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&#13;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á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&#13;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orma lib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&#13;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á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&#13;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aconnmeros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9556F7D"/>
    <w:multiLevelType w:val="hybridMultilevel"/>
    <w:tmpl w:val="B678B014"/>
    <w:lvl w:ilvl="0" w:tplc="04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/>
      </w:rPr>
    </w:lvl>
    <w:lvl w:ilvl="1" w:tplc="0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2F74F8C0"/>
    <w:lvl w:ilvl="0">
      <w:start w:val="1"/>
      <w:numFmt w:val="upperRoman"/>
      <w:pStyle w:val="Listaconnmeros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aconnmeros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8C10718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977802145">
    <w:abstractNumId w:val="37"/>
  </w:num>
  <w:num w:numId="2" w16cid:durableId="1120227438">
    <w:abstractNumId w:val="20"/>
  </w:num>
  <w:num w:numId="3" w16cid:durableId="264073011">
    <w:abstractNumId w:val="22"/>
  </w:num>
  <w:num w:numId="4" w16cid:durableId="191067490">
    <w:abstractNumId w:val="12"/>
  </w:num>
  <w:num w:numId="5" w16cid:durableId="2088066621">
    <w:abstractNumId w:val="38"/>
  </w:num>
  <w:num w:numId="6" w16cid:durableId="1280990195">
    <w:abstractNumId w:val="9"/>
  </w:num>
  <w:num w:numId="7" w16cid:durableId="470639128">
    <w:abstractNumId w:val="7"/>
  </w:num>
  <w:num w:numId="8" w16cid:durableId="1565409481">
    <w:abstractNumId w:val="6"/>
  </w:num>
  <w:num w:numId="9" w16cid:durableId="1346206325">
    <w:abstractNumId w:val="5"/>
  </w:num>
  <w:num w:numId="10" w16cid:durableId="1696232366">
    <w:abstractNumId w:val="4"/>
  </w:num>
  <w:num w:numId="11" w16cid:durableId="1340162610">
    <w:abstractNumId w:val="8"/>
  </w:num>
  <w:num w:numId="12" w16cid:durableId="2092459435">
    <w:abstractNumId w:val="3"/>
  </w:num>
  <w:num w:numId="13" w16cid:durableId="1368681383">
    <w:abstractNumId w:val="2"/>
  </w:num>
  <w:num w:numId="14" w16cid:durableId="251360868">
    <w:abstractNumId w:val="1"/>
  </w:num>
  <w:num w:numId="15" w16cid:durableId="2094232595">
    <w:abstractNumId w:val="0"/>
  </w:num>
  <w:num w:numId="16" w16cid:durableId="2095198323">
    <w:abstractNumId w:val="13"/>
  </w:num>
  <w:num w:numId="17" w16cid:durableId="390346782">
    <w:abstractNumId w:val="19"/>
  </w:num>
  <w:num w:numId="18" w16cid:durableId="1779445862">
    <w:abstractNumId w:val="17"/>
  </w:num>
  <w:num w:numId="19" w16cid:durableId="1262294270">
    <w:abstractNumId w:val="16"/>
  </w:num>
  <w:num w:numId="20" w16cid:durableId="234825317">
    <w:abstractNumId w:val="14"/>
  </w:num>
  <w:num w:numId="21" w16cid:durableId="650325671">
    <w:abstractNumId w:val="24"/>
  </w:num>
  <w:num w:numId="22" w16cid:durableId="387191303">
    <w:abstractNumId w:val="3"/>
    <w:lvlOverride w:ilvl="0">
      <w:startOverride w:val="1"/>
    </w:lvlOverride>
  </w:num>
  <w:num w:numId="23" w16cid:durableId="1175608197">
    <w:abstractNumId w:val="3"/>
    <w:lvlOverride w:ilvl="0">
      <w:startOverride w:val="1"/>
    </w:lvlOverride>
  </w:num>
  <w:num w:numId="24" w16cid:durableId="1415398559">
    <w:abstractNumId w:val="2"/>
    <w:lvlOverride w:ilvl="0">
      <w:startOverride w:val="1"/>
    </w:lvlOverride>
  </w:num>
  <w:num w:numId="25" w16cid:durableId="189417112">
    <w:abstractNumId w:val="34"/>
  </w:num>
  <w:num w:numId="26" w16cid:durableId="1105811484">
    <w:abstractNumId w:val="11"/>
  </w:num>
  <w:num w:numId="27" w16cid:durableId="1920602845">
    <w:abstractNumId w:val="25"/>
  </w:num>
  <w:num w:numId="28" w16cid:durableId="902830306">
    <w:abstractNumId w:val="11"/>
  </w:num>
  <w:num w:numId="29" w16cid:durableId="1251813666">
    <w:abstractNumId w:val="33"/>
  </w:num>
  <w:num w:numId="30" w16cid:durableId="1669209320">
    <w:abstractNumId w:val="26"/>
  </w:num>
  <w:num w:numId="31" w16cid:durableId="208497756">
    <w:abstractNumId w:val="40"/>
  </w:num>
  <w:num w:numId="32" w16cid:durableId="1494905958">
    <w:abstractNumId w:val="35"/>
  </w:num>
  <w:num w:numId="33" w16cid:durableId="813255315">
    <w:abstractNumId w:val="18"/>
  </w:num>
  <w:num w:numId="34" w16cid:durableId="134298253">
    <w:abstractNumId w:val="28"/>
  </w:num>
  <w:num w:numId="35" w16cid:durableId="591743854">
    <w:abstractNumId w:val="10"/>
  </w:num>
  <w:num w:numId="36" w16cid:durableId="1843355131">
    <w:abstractNumId w:val="29"/>
  </w:num>
  <w:num w:numId="37" w16cid:durableId="1550266707">
    <w:abstractNumId w:val="32"/>
  </w:num>
  <w:num w:numId="38" w16cid:durableId="1363675231">
    <w:abstractNumId w:val="27"/>
  </w:num>
  <w:num w:numId="39" w16cid:durableId="1885868856">
    <w:abstractNumId w:val="39"/>
  </w:num>
  <w:num w:numId="40" w16cid:durableId="1035933904">
    <w:abstractNumId w:val="30"/>
  </w:num>
  <w:num w:numId="41" w16cid:durableId="726956038">
    <w:abstractNumId w:val="23"/>
  </w:num>
  <w:num w:numId="42" w16cid:durableId="1070536316">
    <w:abstractNumId w:val="31"/>
  </w:num>
  <w:num w:numId="43" w16cid:durableId="1073896563">
    <w:abstractNumId w:val="36"/>
  </w:num>
  <w:num w:numId="44" w16cid:durableId="293677530">
    <w:abstractNumId w:val="15"/>
  </w:num>
  <w:num w:numId="45" w16cid:durableId="125462880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4D"/>
    <w:rsid w:val="0000418E"/>
    <w:rsid w:val="00016839"/>
    <w:rsid w:val="00043560"/>
    <w:rsid w:val="000471BC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35EE4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70FF5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11FA1"/>
    <w:rsid w:val="007257E9"/>
    <w:rsid w:val="00740105"/>
    <w:rsid w:val="00744B1E"/>
    <w:rsid w:val="00756D9C"/>
    <w:rsid w:val="007619BD"/>
    <w:rsid w:val="00771C24"/>
    <w:rsid w:val="00781863"/>
    <w:rsid w:val="007D5836"/>
    <w:rsid w:val="007E5D8B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8F124D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31AB7"/>
    <w:rsid w:val="00D34BC4"/>
    <w:rsid w:val="00D50D23"/>
    <w:rsid w:val="00D512BB"/>
    <w:rsid w:val="00D72C0F"/>
    <w:rsid w:val="00DA3B1A"/>
    <w:rsid w:val="00DC6078"/>
    <w:rsid w:val="00DC79AD"/>
    <w:rsid w:val="00DD2075"/>
    <w:rsid w:val="00DF2868"/>
    <w:rsid w:val="00E17712"/>
    <w:rsid w:val="00E463CF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C30DC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9BC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s-E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nmeros">
    <w:name w:val="List Number"/>
    <w:basedOn w:val="Normal"/>
    <w:uiPriority w:val="99"/>
    <w:qFormat/>
    <w:rsid w:val="00370FF5"/>
    <w:pPr>
      <w:numPr>
        <w:numId w:val="40"/>
      </w:numPr>
      <w:ind w:left="360" w:hanging="180"/>
    </w:pPr>
    <w:rPr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Fech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aconvieta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">
    <w:name w:val="Quote"/>
    <w:basedOn w:val="Normal"/>
    <w:link w:val="CitaC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rrafode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4230D9"/>
  </w:style>
  <w:style w:type="paragraph" w:styleId="TD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tuloTDC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debloque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230D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230D9"/>
    <w:rPr>
      <w:rFonts w:ascii="Times New Roman" w:hAnsi="Times New Roman" w:cs="Times New Roman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230D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230D9"/>
    <w:rPr>
      <w:rFonts w:ascii="Times New Roman" w:hAnsi="Times New Roman" w:cs="Times New Roman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30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alfinal">
    <w:name w:val="endnote reference"/>
    <w:basedOn w:val="Fuentedeprrafopredeter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vnculovisitado">
    <w:name w:val="FollowedHyperlink"/>
    <w:basedOn w:val="Fuentedeprrafopredeter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semiHidden/>
    <w:rsid w:val="004230D9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75D51"/>
    <w:rPr>
      <w:sz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uentedeprrafopredeter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Encabezado">
    <w:name w:val="header"/>
    <w:basedOn w:val="Normal"/>
    <w:link w:val="EncabezadoCar"/>
    <w:uiPriority w:val="99"/>
    <w:semiHidden/>
    <w:rsid w:val="004230D9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75D51"/>
    <w:rPr>
      <w:sz w:val="20"/>
    </w:rPr>
  </w:style>
  <w:style w:type="character" w:styleId="AcrnimoHTML">
    <w:name w:val="HTML Acronym"/>
    <w:basedOn w:val="Fuentedeprrafopredeter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nea">
    <w:name w:val="line number"/>
    <w:basedOn w:val="Fuentedeprrafopredeter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macro">
    <w:name w:val="macro"/>
    <w:link w:val="TextomacroC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cionar">
    <w:name w:val="Mention"/>
    <w:basedOn w:val="Fuentedeprrafopredeter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230D9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230D9"/>
    <w:rPr>
      <w:rFonts w:ascii="Times New Roman" w:hAnsi="Times New Roman" w:cs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230D9"/>
  </w:style>
  <w:style w:type="character" w:customStyle="1" w:styleId="SaludoCar">
    <w:name w:val="Saludo Car"/>
    <w:basedOn w:val="Fuentedeprrafopredeter"/>
    <w:link w:val="Saludo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"/>
    <w:link w:val="FirmaC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Hipervnculointeligente">
    <w:name w:val="Smart Hyperlink"/>
    <w:basedOn w:val="Fuentedeprrafopredeter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aconnmeros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in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inlista"/>
    <w:uiPriority w:val="99"/>
    <w:semiHidden/>
    <w:unhideWhenUsed/>
    <w:rsid w:val="004230D9"/>
    <w:pPr>
      <w:numPr>
        <w:numId w:val="42"/>
      </w:numPr>
    </w:pPr>
  </w:style>
  <w:style w:type="numbering" w:styleId="ArtculoSeccin">
    <w:name w:val="Outline List 3"/>
    <w:basedOn w:val="Sinlista"/>
    <w:uiPriority w:val="99"/>
    <w:semiHidden/>
    <w:unhideWhenUsed/>
    <w:rsid w:val="004230D9"/>
    <w:pPr>
      <w:numPr>
        <w:numId w:val="43"/>
      </w:numPr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230D9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230D9"/>
    <w:rPr>
      <w:rFonts w:ascii="Times New Roman" w:hAnsi="Times New Roman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230D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230D9"/>
    <w:rPr>
      <w:rFonts w:ascii="Times New Roman" w:hAnsi="Times New Roman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230D9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230D9"/>
    <w:rPr>
      <w:rFonts w:ascii="Times New Roman" w:hAnsi="Times New Roman" w:cs="Times New Roman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230D9"/>
    <w:rPr>
      <w:rFonts w:ascii="Times New Roman" w:hAnsi="Times New Roman" w:cs="Times New Roman"/>
    </w:rPr>
  </w:style>
  <w:style w:type="paragraph" w:styleId="Cierre">
    <w:name w:val="Closing"/>
    <w:basedOn w:val="Normal"/>
    <w:link w:val="CierreC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230D9"/>
    <w:rPr>
      <w:rFonts w:ascii="Times New Roman" w:hAnsi="Times New Roman" w:cs="Times New Roman"/>
    </w:rPr>
  </w:style>
  <w:style w:type="table" w:styleId="Cuadrculavistosa">
    <w:name w:val="Colorful Grid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230D9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230D9"/>
    <w:rPr>
      <w:rFonts w:ascii="Times New Roman" w:hAnsi="Times New Roman" w:cs="Times New Roman"/>
    </w:rPr>
  </w:style>
  <w:style w:type="table" w:styleId="Tablaconcuadrcula1clara">
    <w:name w:val="Grid Table 1 Light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jemplodeHTML">
    <w:name w:val="HTML Sample"/>
    <w:basedOn w:val="Fuentedeprrafopredeter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Cuadrculaclara">
    <w:name w:val="Light Grid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ladelista1clara">
    <w:name w:val="List Table 1 Light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inespaciad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Sangra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uentedeprrafopredeter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lanormal1">
    <w:name w:val="Plain Table 1"/>
    <w:basedOn w:val="Tab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aprofesional">
    <w:name w:val="Table Professional"/>
    <w:basedOn w:val="Tab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les">
    <w:name w:val="Detalles"/>
    <w:basedOn w:val="Fech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pcindelartculo">
    <w:name w:val="Descripción del artículo"/>
    <w:basedOn w:val="Normal"/>
    <w:qFormat/>
    <w:rsid w:val="00370FF5"/>
    <w:pPr>
      <w:spacing w:before="40" w:after="120" w:line="240" w:lineRule="auto"/>
      <w:ind w:left="0" w:right="360"/>
    </w:pPr>
    <w:rPr>
      <w:rFonts w:eastAsiaTheme="minorHAnsi" w:cstheme="minorBidi"/>
      <w:kern w:val="20"/>
      <w:sz w:val="18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lanc/Library/Containers/com.microsoft.Word/Data/Library/Application%20Support/Microsoft/Office/16.0/DTS/Search/%7b2702C8C4-46AE-1D44-84BC-791379EE0547%7d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5B4E42D277F41BD2DAE689D69A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8ACC9-B6BD-A442-A7F0-F88C005EAEB8}"/>
      </w:docPartPr>
      <w:docPartBody>
        <w:p w:rsidR="00000000" w:rsidRDefault="00000000">
          <w:pPr>
            <w:pStyle w:val="DBD5B4E42D277F41BD2DAE689D69AFFE"/>
          </w:pPr>
          <w:r w:rsidRPr="00875D51">
            <w:rPr>
              <w:lang w:bidi="es-ES"/>
            </w:rPr>
            <w:t>Actas de reunión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34"/>
    <w:rsid w:val="006C1CDA"/>
    <w:rsid w:val="00F2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0387CEE7A23347963D821B79BB6546">
    <w:name w:val="F00387CEE7A23347963D821B79BB6546"/>
  </w:style>
  <w:style w:type="paragraph" w:customStyle="1" w:styleId="DBD5B4E42D277F41BD2DAE689D69AFFE">
    <w:name w:val="DBD5B4E42D277F41BD2DAE689D69AFFE"/>
  </w:style>
  <w:style w:type="paragraph" w:customStyle="1" w:styleId="37663C007D907A4AA2FE851FB01289FF">
    <w:name w:val="37663C007D907A4AA2FE851FB01289FF"/>
  </w:style>
  <w:style w:type="paragraph" w:customStyle="1" w:styleId="F143757018A934418F77155FE9BEB257">
    <w:name w:val="F143757018A934418F77155FE9BEB257"/>
  </w:style>
  <w:style w:type="paragraph" w:customStyle="1" w:styleId="AEAA7D828718354CA75739F26F022644">
    <w:name w:val="AEAA7D828718354CA75739F26F022644"/>
  </w:style>
  <w:style w:type="character" w:styleId="Textodelmarcadordeposicin">
    <w:name w:val="Placeholder Text"/>
    <w:basedOn w:val="Fuentedeprrafopredeter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A1EC6573244813448613FAB8BD99FFBD">
    <w:name w:val="A1EC6573244813448613FAB8BD99FFBD"/>
  </w:style>
  <w:style w:type="paragraph" w:customStyle="1" w:styleId="C6311341D7B61D4F9D566088372D761B">
    <w:name w:val="C6311341D7B61D4F9D566088372D761B"/>
  </w:style>
  <w:style w:type="paragraph" w:customStyle="1" w:styleId="E187EB6DEF9AF04081C1B112A9D0299F">
    <w:name w:val="E187EB6DEF9AF04081C1B112A9D0299F"/>
  </w:style>
  <w:style w:type="paragraph" w:customStyle="1" w:styleId="C90A193CA1AD79488F7C1F2D41F8B0F7">
    <w:name w:val="C90A193CA1AD79488F7C1F2D41F8B0F7"/>
  </w:style>
  <w:style w:type="paragraph" w:customStyle="1" w:styleId="293F9EA0D041034F999DE7B53B0AC7FE">
    <w:name w:val="293F9EA0D041034F999DE7B53B0AC7FE"/>
  </w:style>
  <w:style w:type="paragraph" w:customStyle="1" w:styleId="7A49CA89386EF44598B2849D3DEE4821">
    <w:name w:val="7A49CA89386EF44598B2849D3DEE4821"/>
  </w:style>
  <w:style w:type="paragraph" w:customStyle="1" w:styleId="B5F2489EB5A644489D22F12FE00BE8C1">
    <w:name w:val="B5F2489EB5A644489D22F12FE00BE8C1"/>
  </w:style>
  <w:style w:type="paragraph" w:customStyle="1" w:styleId="257AA07C0C753D49A3367F9C4C6E8A42">
    <w:name w:val="257AA07C0C753D49A3367F9C4C6E8A42"/>
  </w:style>
  <w:style w:type="paragraph" w:customStyle="1" w:styleId="3D7699B874FE3C49AF416DFA1FE374FA">
    <w:name w:val="3D7699B874FE3C49AF416DFA1FE374FA"/>
  </w:style>
  <w:style w:type="paragraph" w:customStyle="1" w:styleId="DE4748CF90F9D74C89CF63166E57BC96">
    <w:name w:val="DE4748CF90F9D74C89CF63166E57BC96"/>
  </w:style>
  <w:style w:type="paragraph" w:customStyle="1" w:styleId="5B3660BF42E78F40937ACE7D71F4E059">
    <w:name w:val="5B3660BF42E78F40937ACE7D71F4E059"/>
  </w:style>
  <w:style w:type="paragraph" w:customStyle="1" w:styleId="DAD9F28F3757E146918A72E3AE97C2E2">
    <w:name w:val="DAD9F28F3757E146918A72E3AE97C2E2"/>
  </w:style>
  <w:style w:type="paragraph" w:customStyle="1" w:styleId="07DFA00EB55EF045BEE59539CF9D12A5">
    <w:name w:val="07DFA00EB55EF045BEE59539CF9D12A5"/>
  </w:style>
  <w:style w:type="paragraph" w:customStyle="1" w:styleId="F3DC8D23A78DDE48BD8232E394E730C2">
    <w:name w:val="F3DC8D23A78DDE48BD8232E394E730C2"/>
  </w:style>
  <w:style w:type="paragraph" w:customStyle="1" w:styleId="07E485545E1CF84A8BF641EE73C95AE8">
    <w:name w:val="07E485545E1CF84A8BF641EE73C95AE8"/>
  </w:style>
  <w:style w:type="paragraph" w:customStyle="1" w:styleId="4D0CBE3F8E0E054BBFE880323722CB03">
    <w:name w:val="4D0CBE3F8E0E054BBFE880323722CB03"/>
  </w:style>
  <w:style w:type="paragraph" w:customStyle="1" w:styleId="7238CD117B327C46802876FACE2B8EC2">
    <w:name w:val="7238CD117B327C46802876FACE2B8EC2"/>
  </w:style>
  <w:style w:type="paragraph" w:customStyle="1" w:styleId="A993B2A2F6965B4DA244F2618A876F6D">
    <w:name w:val="A993B2A2F6965B4DA244F2618A876F6D"/>
  </w:style>
  <w:style w:type="paragraph" w:customStyle="1" w:styleId="331BF3719006F1499471C114765F6247">
    <w:name w:val="331BF3719006F1499471C114765F6247"/>
  </w:style>
  <w:style w:type="paragraph" w:customStyle="1" w:styleId="782C5C1E9654DB47B2B490CA47787A15">
    <w:name w:val="782C5C1E9654DB47B2B490CA47787A15"/>
  </w:style>
  <w:style w:type="paragraph" w:customStyle="1" w:styleId="767F71324D730243B9B6EE37D237BB33">
    <w:name w:val="767F71324D730243B9B6EE37D237BB33"/>
  </w:style>
  <w:style w:type="paragraph" w:customStyle="1" w:styleId="C3EBB910C40B1749BD342B45B5194BD5">
    <w:name w:val="C3EBB910C40B1749BD342B45B5194BD5"/>
  </w:style>
  <w:style w:type="paragraph" w:customStyle="1" w:styleId="3CE77CE370715B46A2BCCF3D614DFAE4">
    <w:name w:val="3CE77CE370715B46A2BCCF3D614DFAE4"/>
  </w:style>
  <w:style w:type="paragraph" w:customStyle="1" w:styleId="F38A028860AF714DB6ACAB345D25F294">
    <w:name w:val="F38A028860AF714DB6ACAB345D25F294"/>
  </w:style>
  <w:style w:type="paragraph" w:customStyle="1" w:styleId="0C5CDA29C59C144FA90B2811B6C7094A">
    <w:name w:val="0C5CDA29C59C144FA90B2811B6C7094A"/>
  </w:style>
  <w:style w:type="paragraph" w:customStyle="1" w:styleId="536E87C35197104F9E57483CCE1CC4AE">
    <w:name w:val="536E87C35197104F9E57483CCE1CC4AE"/>
  </w:style>
  <w:style w:type="paragraph" w:customStyle="1" w:styleId="6D75A5B59ACE124CADCAE084C948450B">
    <w:name w:val="6D75A5B59ACE124CADCAE084C948450B"/>
  </w:style>
  <w:style w:type="paragraph" w:customStyle="1" w:styleId="8356AE655E570B4EABD5E805E4C84877">
    <w:name w:val="8356AE655E570B4EABD5E805E4C84877"/>
    <w:rsid w:val="00F24434"/>
  </w:style>
  <w:style w:type="paragraph" w:customStyle="1" w:styleId="E6B3F7AD239A344F88073FC879B4236F">
    <w:name w:val="E6B3F7AD239A344F88073FC879B4236F"/>
    <w:rsid w:val="00F24434"/>
  </w:style>
  <w:style w:type="paragraph" w:customStyle="1" w:styleId="6C7554F750A56E42893C71BDA809EBBD">
    <w:name w:val="6C7554F750A56E42893C71BDA809EBBD"/>
    <w:rsid w:val="00F24434"/>
  </w:style>
  <w:style w:type="paragraph" w:customStyle="1" w:styleId="D3C6D6C71EDCEA438B348B0B309B7FE9">
    <w:name w:val="D3C6D6C71EDCEA438B348B0B309B7FE9"/>
    <w:rsid w:val="00F24434"/>
  </w:style>
  <w:style w:type="paragraph" w:customStyle="1" w:styleId="14C6CBEE2004B748BB16C78C0989DB94">
    <w:name w:val="14C6CBEE2004B748BB16C78C0989DB94"/>
    <w:rsid w:val="00F24434"/>
  </w:style>
  <w:style w:type="paragraph" w:customStyle="1" w:styleId="F2E93EF4AC4AE04DAA247FF12757B0BF">
    <w:name w:val="F2E93EF4AC4AE04DAA247FF12757B0BF"/>
    <w:rsid w:val="00F24434"/>
  </w:style>
  <w:style w:type="paragraph" w:customStyle="1" w:styleId="D9D5434B9437AF4CA4BACCF90F2F2EC7">
    <w:name w:val="D9D5434B9437AF4CA4BACCF90F2F2EC7"/>
    <w:rsid w:val="00F24434"/>
  </w:style>
  <w:style w:type="paragraph" w:customStyle="1" w:styleId="CC2EF3A888075646A3BA794CAA3785FF">
    <w:name w:val="CC2EF3A888075646A3BA794CAA3785FF"/>
    <w:rsid w:val="00F24434"/>
  </w:style>
  <w:style w:type="paragraph" w:customStyle="1" w:styleId="EFC678A382F3A34CA3D51F77B58C81F8">
    <w:name w:val="EFC678A382F3A34CA3D51F77B58C81F8"/>
    <w:rsid w:val="00F24434"/>
  </w:style>
  <w:style w:type="paragraph" w:customStyle="1" w:styleId="4689FD2ECC5AFE4CA3C7FE847D11760E">
    <w:name w:val="4689FD2ECC5AFE4CA3C7FE847D11760E"/>
    <w:rsid w:val="00F24434"/>
  </w:style>
  <w:style w:type="paragraph" w:customStyle="1" w:styleId="4AE069C8057C0249B89813543D117F62">
    <w:name w:val="4AE069C8057C0249B89813543D117F62"/>
    <w:rsid w:val="00F24434"/>
  </w:style>
  <w:style w:type="paragraph" w:customStyle="1" w:styleId="AAA92F6523F6304086D2445EE2CE2440">
    <w:name w:val="AAA92F6523F6304086D2445EE2CE2440"/>
    <w:rsid w:val="00F24434"/>
  </w:style>
  <w:style w:type="paragraph" w:customStyle="1" w:styleId="66F7354E20B03646A88EA64903C81B4A">
    <w:name w:val="66F7354E20B03646A88EA64903C81B4A"/>
    <w:rsid w:val="00F24434"/>
  </w:style>
  <w:style w:type="paragraph" w:customStyle="1" w:styleId="A1BD55FF38B77D48950164CF37B71F3B">
    <w:name w:val="A1BD55FF38B77D48950164CF37B71F3B"/>
    <w:rsid w:val="00F24434"/>
  </w:style>
  <w:style w:type="paragraph" w:customStyle="1" w:styleId="A6980C9C33E03748BBCF091084AC03A4">
    <w:name w:val="A6980C9C33E03748BBCF091084AC03A4"/>
    <w:rsid w:val="00F24434"/>
  </w:style>
  <w:style w:type="paragraph" w:customStyle="1" w:styleId="FFAFDA27674D4F45BAFD7BC7EB50E377">
    <w:name w:val="FFAFDA27674D4F45BAFD7BC7EB50E377"/>
    <w:rsid w:val="00F24434"/>
  </w:style>
  <w:style w:type="paragraph" w:customStyle="1" w:styleId="0572FE31BCAE104FB8C3C1000A0B9647">
    <w:name w:val="0572FE31BCAE104FB8C3C1000A0B9647"/>
    <w:rsid w:val="00F24434"/>
  </w:style>
  <w:style w:type="paragraph" w:customStyle="1" w:styleId="3F2663F623AA6B49BA1662641E4AD60F">
    <w:name w:val="3F2663F623AA6B49BA1662641E4AD60F"/>
    <w:rsid w:val="00F24434"/>
  </w:style>
  <w:style w:type="paragraph" w:customStyle="1" w:styleId="05D95F0F22210A4491A96F46A03DBA43">
    <w:name w:val="05D95F0F22210A4491A96F46A03DBA43"/>
    <w:rsid w:val="00F24434"/>
  </w:style>
  <w:style w:type="paragraph" w:customStyle="1" w:styleId="CD98AC4D8516B540AF9F16C383BD5DBC">
    <w:name w:val="CD98AC4D8516B540AF9F16C383BD5DBC"/>
    <w:rsid w:val="00F24434"/>
  </w:style>
  <w:style w:type="paragraph" w:customStyle="1" w:styleId="DB349968108586448FA09EF5944A454F">
    <w:name w:val="DB349968108586448FA09EF5944A454F"/>
    <w:rsid w:val="00F24434"/>
  </w:style>
  <w:style w:type="paragraph" w:customStyle="1" w:styleId="1AE17D43328AE041A78E989907DB18A6">
    <w:name w:val="1AE17D43328AE041A78E989907DB18A6"/>
    <w:rsid w:val="00F24434"/>
  </w:style>
  <w:style w:type="paragraph" w:customStyle="1" w:styleId="88DA97A888A6244985487E2B24B5E313">
    <w:name w:val="88DA97A888A6244985487E2B24B5E313"/>
    <w:rsid w:val="00F24434"/>
  </w:style>
  <w:style w:type="paragraph" w:customStyle="1" w:styleId="F1B6FA26BB214142BE3AF7AF42112837">
    <w:name w:val="F1B6FA26BB214142BE3AF7AF42112837"/>
    <w:rsid w:val="00F24434"/>
  </w:style>
  <w:style w:type="paragraph" w:customStyle="1" w:styleId="BF80070A2F39464587A241A448C377A2">
    <w:name w:val="BF80070A2F39464587A241A448C377A2"/>
    <w:rsid w:val="00F24434"/>
  </w:style>
  <w:style w:type="paragraph" w:customStyle="1" w:styleId="4447CB3082BE654E99C43A08B6495032">
    <w:name w:val="4447CB3082BE654E99C43A08B6495032"/>
    <w:rsid w:val="00F24434"/>
  </w:style>
  <w:style w:type="paragraph" w:customStyle="1" w:styleId="4E601F660C152E42AF0CE48435CA1376">
    <w:name w:val="4E601F660C152E42AF0CE48435CA1376"/>
    <w:rsid w:val="00F24434"/>
  </w:style>
  <w:style w:type="paragraph" w:customStyle="1" w:styleId="3F41294FD06E8E408DC3AF7C2B499B4B">
    <w:name w:val="3F41294FD06E8E408DC3AF7C2B499B4B"/>
    <w:rsid w:val="00F24434"/>
  </w:style>
  <w:style w:type="paragraph" w:customStyle="1" w:styleId="9D5441EE5F678C4FBE20E4D78AC53835">
    <w:name w:val="9D5441EE5F678C4FBE20E4D78AC53835"/>
    <w:rsid w:val="00F24434"/>
  </w:style>
  <w:style w:type="paragraph" w:customStyle="1" w:styleId="7C5FAAA59C023B488A511DA6C82DF532">
    <w:name w:val="7C5FAAA59C023B488A511DA6C82DF532"/>
    <w:rsid w:val="00F244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reunión de triángulos.dotx</Template>
  <TotalTime>0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2022-10-28T09:29:00Z</dcterms:created>
  <dcterms:modified xsi:type="dcterms:W3CDTF">2022-10-28T09:54:00Z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